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E8AC" w14:textId="77777777" w:rsidR="00FD36FD" w:rsidRPr="00693C7B" w:rsidRDefault="00FD36FD" w:rsidP="003D5713">
      <w:pPr>
        <w:rPr>
          <w:sz w:val="28"/>
          <w:szCs w:val="28"/>
          <w:rtl/>
        </w:rPr>
      </w:pPr>
      <w:r w:rsidRPr="00FD36FD">
        <w:rPr>
          <w:b/>
          <w:bCs/>
          <w:i/>
          <w:iCs/>
          <w:sz w:val="32"/>
          <w:szCs w:val="32"/>
          <w:u w:val="single"/>
        </w:rPr>
        <w:t>Full Name:</w:t>
      </w:r>
      <w:r w:rsidRPr="00693C7B">
        <w:rPr>
          <w:b/>
          <w:bCs/>
          <w:i/>
          <w:iCs/>
          <w:sz w:val="32"/>
          <w:szCs w:val="32"/>
          <w:u w:val="single"/>
        </w:rPr>
        <w:t xml:space="preserve">  </w:t>
      </w:r>
      <w:r w:rsidR="00693C7B" w:rsidRPr="00693C7B">
        <w:rPr>
          <w:b/>
          <w:bCs/>
          <w:i/>
          <w:iCs/>
          <w:sz w:val="32"/>
          <w:szCs w:val="32"/>
          <w:u w:val="single"/>
        </w:rPr>
        <w:t xml:space="preserve">                                                                                  HTI Group No:      </w:t>
      </w:r>
      <w:r w:rsidR="00693C7B" w:rsidRPr="00693C7B">
        <w:rPr>
          <w:sz w:val="28"/>
          <w:szCs w:val="28"/>
        </w:rPr>
        <w:t xml:space="preserve">             </w:t>
      </w:r>
    </w:p>
    <w:p w14:paraId="0CC4E2DB" w14:textId="77777777" w:rsidR="003D5713" w:rsidRPr="00DA14BB" w:rsidRDefault="003D5713" w:rsidP="003D5713">
      <w:pPr>
        <w:rPr>
          <w:sz w:val="28"/>
          <w:szCs w:val="28"/>
        </w:rPr>
      </w:pPr>
      <w:r w:rsidRPr="00DA14BB">
        <w:rPr>
          <w:sz w:val="28"/>
          <w:szCs w:val="28"/>
        </w:rPr>
        <w:t>1. Which term describes the interpreter that executes commands typed as strings?</w:t>
      </w:r>
    </w:p>
    <w:p w14:paraId="783FB343" w14:textId="77777777" w:rsidR="003D5713" w:rsidRPr="00DA14BB" w:rsidRDefault="003D5713" w:rsidP="003D5713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 a. C</w:t>
      </w:r>
      <w:r w:rsidR="00B53F11">
        <w:rPr>
          <w:b/>
          <w:bCs/>
          <w:sz w:val="28"/>
          <w:szCs w:val="28"/>
        </w:rPr>
        <w:t xml:space="preserve">ommand </w:t>
      </w:r>
      <w:r w:rsidR="00B53F11">
        <w:rPr>
          <w:b/>
          <w:bCs/>
          <w:sz w:val="28"/>
          <w:szCs w:val="28"/>
        </w:rPr>
        <w:tab/>
      </w:r>
      <w:r w:rsidR="00B53F11">
        <w:rPr>
          <w:b/>
          <w:bCs/>
          <w:sz w:val="28"/>
          <w:szCs w:val="28"/>
        </w:rPr>
        <w:tab/>
        <w:t xml:space="preserve">b. Console </w:t>
      </w:r>
      <w:r w:rsidR="00B53F11">
        <w:rPr>
          <w:b/>
          <w:bCs/>
          <w:sz w:val="28"/>
          <w:szCs w:val="28"/>
        </w:rPr>
        <w:tab/>
      </w:r>
      <w:r w:rsidR="00B53F11">
        <w:rPr>
          <w:b/>
          <w:bCs/>
          <w:sz w:val="28"/>
          <w:szCs w:val="28"/>
        </w:rPr>
        <w:tab/>
      </w:r>
      <w:r w:rsidR="00B53F11" w:rsidRPr="009347B2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9347B2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 Shell</w:t>
      </w:r>
      <w:r w:rsidRPr="009347B2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d. Kernel</w:t>
      </w:r>
    </w:p>
    <w:p w14:paraId="3ECD0B06" w14:textId="77777777" w:rsidR="003D5713" w:rsidRPr="00DA14BB" w:rsidRDefault="003D5713" w:rsidP="003D5713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2. Which term describes the name of a program to run? </w:t>
      </w:r>
    </w:p>
    <w:p w14:paraId="5B2CBE6B" w14:textId="77777777" w:rsidR="003D5713" w:rsidRPr="00DA14BB" w:rsidRDefault="003D5713" w:rsidP="003D5713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a. Argument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175A4B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 Command</w:t>
      </w:r>
      <w:r w:rsidRPr="00DA14BB">
        <w:rPr>
          <w:b/>
          <w:bCs/>
          <w:sz w:val="28"/>
          <w:szCs w:val="28"/>
        </w:rPr>
        <w:tab/>
        <w:t xml:space="preserve">          c. Option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d. Prompt</w:t>
      </w:r>
    </w:p>
    <w:p w14:paraId="5E91F585" w14:textId="77777777" w:rsidR="003D5713" w:rsidRPr="00DA14BB" w:rsidRDefault="003D5713" w:rsidP="003D5713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3. Which term describes the part of the command line that adjusts the behavior of a command? </w:t>
      </w:r>
    </w:p>
    <w:p w14:paraId="2084E9AD" w14:textId="77777777" w:rsidR="003D5713" w:rsidRPr="00DA14BB" w:rsidRDefault="003D5713" w:rsidP="003D5713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>a. Argument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b. Command</w:t>
      </w:r>
      <w:r w:rsidRPr="00DA14BB">
        <w:rPr>
          <w:b/>
          <w:bCs/>
          <w:sz w:val="28"/>
          <w:szCs w:val="28"/>
        </w:rPr>
        <w:tab/>
      </w:r>
      <w:r w:rsidRPr="00175A4B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c. Option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d. Prompt</w:t>
      </w:r>
    </w:p>
    <w:p w14:paraId="26055D14" w14:textId="77777777" w:rsidR="003D5713" w:rsidRPr="00DA14BB" w:rsidRDefault="003D5713" w:rsidP="003D5713">
      <w:pPr>
        <w:rPr>
          <w:sz w:val="28"/>
          <w:szCs w:val="28"/>
        </w:rPr>
      </w:pPr>
      <w:r w:rsidRPr="00DA14BB">
        <w:rPr>
          <w:sz w:val="28"/>
          <w:szCs w:val="28"/>
        </w:rPr>
        <w:t>4. Which term describes the part of the command line that speciﬁes the target that the command should operate on?</w:t>
      </w:r>
    </w:p>
    <w:p w14:paraId="36D089D4" w14:textId="77777777" w:rsidR="003D5713" w:rsidRPr="00DA14BB" w:rsidRDefault="003D5713" w:rsidP="008A5D3A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 </w:t>
      </w:r>
      <w:r w:rsidRPr="00175A4B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Argument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 xml:space="preserve">b. Command </w:t>
      </w:r>
      <w:r w:rsidRPr="00DA14BB">
        <w:rPr>
          <w:b/>
          <w:bCs/>
          <w:sz w:val="28"/>
          <w:szCs w:val="28"/>
        </w:rPr>
        <w:tab/>
        <w:t xml:space="preserve">          c. Option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d. Prompt</w:t>
      </w:r>
    </w:p>
    <w:p w14:paraId="79446161" w14:textId="77777777" w:rsidR="008A5D3A" w:rsidRPr="00DA14BB" w:rsidRDefault="008A5D3A" w:rsidP="003D5713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5. Which directory contains installed software programs and libraries? </w:t>
      </w:r>
    </w:p>
    <w:p w14:paraId="4F58BE7F" w14:textId="77777777" w:rsidR="003D5713" w:rsidRPr="00DA14BB" w:rsidRDefault="008A5D3A" w:rsidP="003D5713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a. /etc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 xml:space="preserve">b. /lib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44540B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c. /</w:t>
      </w:r>
      <w:proofErr w:type="spellStart"/>
      <w:r w:rsidRPr="0044540B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44540B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4540B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d. /var</w:t>
      </w:r>
    </w:p>
    <w:p w14:paraId="1A90FC82" w14:textId="77777777" w:rsidR="008A5D3A" w:rsidRPr="00DA14BB" w:rsidRDefault="008A5D3A" w:rsidP="003D5713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6. Which directory contains regular commands and utilities? </w:t>
      </w:r>
    </w:p>
    <w:p w14:paraId="4733D00F" w14:textId="77777777" w:rsidR="008A5D3A" w:rsidRPr="00DA14BB" w:rsidRDefault="008A5D3A" w:rsidP="003D5713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a. /commands </w:t>
      </w:r>
      <w:r w:rsidRPr="00DA14BB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b. /run </w:t>
      </w:r>
      <w:r w:rsidRPr="00DA14BB">
        <w:rPr>
          <w:b/>
          <w:bCs/>
          <w:sz w:val="28"/>
          <w:szCs w:val="28"/>
        </w:rPr>
        <w:tab/>
        <w:t xml:space="preserve">         </w:t>
      </w:r>
      <w:r w:rsidR="00F609FA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="00F609FA" w:rsidRPr="0044540B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c. /bin </w:t>
      </w:r>
      <w:r w:rsidR="00F609FA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>d. /</w:t>
      </w:r>
      <w:proofErr w:type="spellStart"/>
      <w:r w:rsidRPr="00DA14BB">
        <w:rPr>
          <w:b/>
          <w:bCs/>
          <w:sz w:val="28"/>
          <w:szCs w:val="28"/>
        </w:rPr>
        <w:t>sbin</w:t>
      </w:r>
      <w:proofErr w:type="spellEnd"/>
    </w:p>
    <w:p w14:paraId="29C19835" w14:textId="77777777" w:rsidR="008A5D3A" w:rsidRPr="00DA14BB" w:rsidRDefault="008A5D3A" w:rsidP="008A5D3A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7. Which directory contains persistent, system-speciﬁc conﬁguration data? </w:t>
      </w:r>
    </w:p>
    <w:p w14:paraId="02F8EB0C" w14:textId="77777777" w:rsidR="008A5D3A" w:rsidRPr="00DA14BB" w:rsidRDefault="008A5D3A" w:rsidP="008A5D3A">
      <w:pPr>
        <w:rPr>
          <w:b/>
          <w:bCs/>
          <w:sz w:val="28"/>
          <w:szCs w:val="28"/>
        </w:rPr>
      </w:pPr>
      <w:r w:rsidRPr="0044540B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/etc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 xml:space="preserve">b. /root </w:t>
      </w:r>
      <w:r w:rsidRPr="00DA14BB">
        <w:rPr>
          <w:b/>
          <w:bCs/>
          <w:sz w:val="28"/>
          <w:szCs w:val="28"/>
        </w:rPr>
        <w:tab/>
        <w:t xml:space="preserve">          </w:t>
      </w:r>
      <w:r w:rsidR="00F609FA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  <w:t xml:space="preserve">c. /run </w:t>
      </w:r>
      <w:r w:rsidR="00F609FA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>d. /</w:t>
      </w:r>
      <w:proofErr w:type="spellStart"/>
      <w:r w:rsidRPr="00DA14BB">
        <w:rPr>
          <w:b/>
          <w:bCs/>
          <w:sz w:val="28"/>
          <w:szCs w:val="28"/>
        </w:rPr>
        <w:t>usr</w:t>
      </w:r>
      <w:proofErr w:type="spellEnd"/>
    </w:p>
    <w:p w14:paraId="225DCAE8" w14:textId="77777777" w:rsidR="008A5D3A" w:rsidRPr="00DA14BB" w:rsidRDefault="008A5D3A" w:rsidP="008A5D3A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8. Which directory is the top of the system's ﬁle system hierarchy? </w:t>
      </w:r>
    </w:p>
    <w:p w14:paraId="033DEBD2" w14:textId="77777777" w:rsidR="008A5D3A" w:rsidRPr="00DA14BB" w:rsidRDefault="008A5D3A" w:rsidP="008A5D3A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a. /etc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831364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b. / </w:t>
      </w:r>
      <w:r w:rsidRPr="00831364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A14BB">
        <w:rPr>
          <w:b/>
          <w:bCs/>
          <w:sz w:val="28"/>
          <w:szCs w:val="28"/>
        </w:rPr>
        <w:tab/>
        <w:t xml:space="preserve">         </w:t>
      </w:r>
      <w:r w:rsidRPr="00DA14BB">
        <w:rPr>
          <w:b/>
          <w:bCs/>
          <w:sz w:val="28"/>
          <w:szCs w:val="28"/>
        </w:rPr>
        <w:tab/>
      </w:r>
      <w:r w:rsidR="00975F44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>c. /home/</w:t>
      </w:r>
      <w:r w:rsidRPr="00DA14BB">
        <w:rPr>
          <w:b/>
          <w:bCs/>
          <w:sz w:val="28"/>
          <w:szCs w:val="28"/>
        </w:rPr>
        <w:tab/>
        <w:t xml:space="preserve">             d. /root</w:t>
      </w:r>
    </w:p>
    <w:p w14:paraId="798C90FB" w14:textId="77777777" w:rsidR="008A5D3A" w:rsidRPr="00DA14BB" w:rsidRDefault="008A5D3A" w:rsidP="008A5D3A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9. Which directory contains user home directories? </w:t>
      </w:r>
    </w:p>
    <w:p w14:paraId="20A2E825" w14:textId="77777777" w:rsidR="008A5D3A" w:rsidRPr="00DA14BB" w:rsidRDefault="008A5D3A" w:rsidP="008A5D3A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a. /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44540B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b. /home </w:t>
      </w:r>
      <w:r w:rsidRPr="0044540B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A14BB">
        <w:rPr>
          <w:b/>
          <w:bCs/>
          <w:sz w:val="28"/>
          <w:szCs w:val="28"/>
        </w:rPr>
        <w:tab/>
      </w:r>
      <w:r w:rsidR="00975F44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c. /root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d. /user</w:t>
      </w:r>
    </w:p>
    <w:p w14:paraId="24B0A0B2" w14:textId="77777777" w:rsidR="008A5D3A" w:rsidRPr="00DA14BB" w:rsidRDefault="008A5D3A" w:rsidP="008A5D3A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10. Which directory contains dynamic data, such as for databases and websites? </w:t>
      </w:r>
    </w:p>
    <w:p w14:paraId="27118A8F" w14:textId="77777777" w:rsidR="008A5D3A" w:rsidRPr="00DA14BB" w:rsidRDefault="008A5D3A" w:rsidP="008A5D3A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>a. /etc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 xml:space="preserve"> b. /run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="00975F44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>c. /</w:t>
      </w:r>
      <w:proofErr w:type="spellStart"/>
      <w:r w:rsidRPr="00DA14BB">
        <w:rPr>
          <w:b/>
          <w:bCs/>
          <w:sz w:val="28"/>
          <w:szCs w:val="28"/>
        </w:rPr>
        <w:t>usr</w:t>
      </w:r>
      <w:proofErr w:type="spellEnd"/>
      <w:r w:rsidRPr="00DA14BB">
        <w:rPr>
          <w:b/>
          <w:bCs/>
          <w:sz w:val="28"/>
          <w:szCs w:val="28"/>
        </w:rPr>
        <w:t xml:space="preserve">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44540B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 /var</w:t>
      </w:r>
    </w:p>
    <w:p w14:paraId="66FD44C6" w14:textId="77777777" w:rsidR="008A5D3A" w:rsidRPr="00DA14BB" w:rsidRDefault="008A5D3A" w:rsidP="008A5D3A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11. Which directory is the administrative superuser's home directory? </w:t>
      </w:r>
    </w:p>
    <w:p w14:paraId="1D443BF2" w14:textId="77777777" w:rsidR="008A5D3A" w:rsidRPr="00DA14BB" w:rsidRDefault="00892224" w:rsidP="008A5D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/etc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b. </w:t>
      </w:r>
      <w:r w:rsidR="008A5D3A" w:rsidRPr="00DA14BB">
        <w:rPr>
          <w:b/>
          <w:bCs/>
          <w:sz w:val="28"/>
          <w:szCs w:val="28"/>
        </w:rPr>
        <w:t xml:space="preserve">root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975F44">
        <w:rPr>
          <w:b/>
          <w:bCs/>
          <w:sz w:val="28"/>
          <w:szCs w:val="28"/>
        </w:rPr>
        <w:tab/>
      </w:r>
      <w:r w:rsidR="008A5D3A" w:rsidRPr="00DA14BB">
        <w:rPr>
          <w:b/>
          <w:bCs/>
          <w:sz w:val="28"/>
          <w:szCs w:val="28"/>
        </w:rPr>
        <w:t xml:space="preserve">c. /home/ </w:t>
      </w:r>
      <w:r w:rsidR="008A5D3A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="008A5D3A" w:rsidRPr="0044540B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 /root</w:t>
      </w:r>
    </w:p>
    <w:p w14:paraId="5DBC687C" w14:textId="52A8F51A" w:rsidR="00DA14BB" w:rsidRPr="00DA14BB" w:rsidRDefault="0044540B" w:rsidP="008A5D3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A5D3A" w:rsidRPr="00DA14BB">
        <w:rPr>
          <w:sz w:val="28"/>
          <w:szCs w:val="28"/>
        </w:rPr>
        <w:t xml:space="preserve">2. Which command displays the absolute path name of the current location? </w:t>
      </w:r>
    </w:p>
    <w:p w14:paraId="20015862" w14:textId="77777777" w:rsidR="008A5D3A" w:rsidRPr="00DA14BB" w:rsidRDefault="008A5D3A" w:rsidP="008A5D3A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lastRenderedPageBreak/>
        <w:t xml:space="preserve">a. cd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44540B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b. </w:t>
      </w:r>
      <w:proofErr w:type="spellStart"/>
      <w:r w:rsidRPr="0044540B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pwd</w:t>
      </w:r>
      <w:proofErr w:type="spellEnd"/>
      <w:r w:rsidRPr="0044540B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975F44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c. ls ~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>d. ls –d</w:t>
      </w:r>
    </w:p>
    <w:p w14:paraId="6EA85A53" w14:textId="77777777" w:rsidR="00ED6675" w:rsidRDefault="00ED6675" w:rsidP="008A5D3A">
      <w:pPr>
        <w:rPr>
          <w:sz w:val="28"/>
          <w:szCs w:val="28"/>
        </w:rPr>
      </w:pPr>
    </w:p>
    <w:p w14:paraId="4B9E213B" w14:textId="77777777" w:rsidR="00DA14BB" w:rsidRPr="00DA14BB" w:rsidRDefault="00DA14BB" w:rsidP="008A5D3A">
      <w:pPr>
        <w:rPr>
          <w:sz w:val="28"/>
          <w:szCs w:val="28"/>
        </w:rPr>
      </w:pPr>
      <w:r w:rsidRPr="00DA14BB">
        <w:rPr>
          <w:sz w:val="28"/>
          <w:szCs w:val="28"/>
        </w:rPr>
        <w:t>12</w:t>
      </w:r>
      <w:r w:rsidR="008A5D3A" w:rsidRPr="00DA14BB">
        <w:rPr>
          <w:sz w:val="28"/>
          <w:szCs w:val="28"/>
        </w:rPr>
        <w:t xml:space="preserve">. Which command will always change the working directory up two levels from the current location? </w:t>
      </w:r>
    </w:p>
    <w:p w14:paraId="0C6DB0AC" w14:textId="77777777" w:rsidR="008A5D3A" w:rsidRPr="00DA14BB" w:rsidRDefault="008A5D3A" w:rsidP="008A5D3A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a. cd ~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>b. cd</w:t>
      </w:r>
      <w:proofErr w:type="gramStart"/>
      <w:r w:rsidRPr="00DA14BB">
        <w:rPr>
          <w:b/>
          <w:bCs/>
          <w:sz w:val="28"/>
          <w:szCs w:val="28"/>
        </w:rPr>
        <w:t xml:space="preserve"> ..</w:t>
      </w:r>
      <w:proofErr w:type="gramEnd"/>
      <w:r w:rsidRPr="00DA14BB">
        <w:rPr>
          <w:b/>
          <w:bCs/>
          <w:sz w:val="28"/>
          <w:szCs w:val="28"/>
        </w:rPr>
        <w:t xml:space="preserve">/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975F44">
        <w:rPr>
          <w:b/>
          <w:bCs/>
          <w:sz w:val="28"/>
          <w:szCs w:val="28"/>
        </w:rPr>
        <w:tab/>
      </w:r>
      <w:r w:rsidRPr="00831364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c. cd ../..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>d. cd -u2</w:t>
      </w:r>
    </w:p>
    <w:p w14:paraId="671F80F6" w14:textId="77777777" w:rsidR="00DA14BB" w:rsidRPr="00DA14BB" w:rsidRDefault="00DA14BB" w:rsidP="008A5D3A">
      <w:pPr>
        <w:rPr>
          <w:sz w:val="28"/>
          <w:szCs w:val="28"/>
        </w:rPr>
      </w:pPr>
      <w:r w:rsidRPr="00DA14BB">
        <w:rPr>
          <w:sz w:val="28"/>
          <w:szCs w:val="28"/>
        </w:rPr>
        <w:t>13</w:t>
      </w:r>
      <w:r w:rsidR="008A5D3A" w:rsidRPr="00DA14BB">
        <w:rPr>
          <w:sz w:val="28"/>
          <w:szCs w:val="28"/>
        </w:rPr>
        <w:t>. Which command lists ﬁles in the current location, using a long format, and including hidden ﬁles?</w:t>
      </w:r>
    </w:p>
    <w:p w14:paraId="3EA34C56" w14:textId="77777777" w:rsidR="008A5D3A" w:rsidRPr="00831364" w:rsidRDefault="008A5D3A" w:rsidP="008A5D3A">
      <w:pPr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4BB">
        <w:rPr>
          <w:b/>
          <w:bCs/>
          <w:sz w:val="28"/>
          <w:szCs w:val="28"/>
        </w:rPr>
        <w:t xml:space="preserve"> a. </w:t>
      </w:r>
      <w:proofErr w:type="spellStart"/>
      <w:r w:rsidRPr="00DA14BB">
        <w:rPr>
          <w:b/>
          <w:bCs/>
          <w:sz w:val="28"/>
          <w:szCs w:val="28"/>
        </w:rPr>
        <w:t>llong</w:t>
      </w:r>
      <w:proofErr w:type="spellEnd"/>
      <w:r w:rsidRPr="00DA14BB">
        <w:rPr>
          <w:b/>
          <w:bCs/>
          <w:sz w:val="28"/>
          <w:szCs w:val="28"/>
        </w:rPr>
        <w:t xml:space="preserve"> ~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b. ls -a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c. ls -l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Pr="00831364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 ls –al</w:t>
      </w:r>
    </w:p>
    <w:p w14:paraId="19B45975" w14:textId="77777777" w:rsidR="00DA14BB" w:rsidRPr="00DA14BB" w:rsidRDefault="00DA14BB" w:rsidP="00DA14BB">
      <w:pPr>
        <w:rPr>
          <w:sz w:val="28"/>
          <w:szCs w:val="28"/>
        </w:rPr>
      </w:pPr>
      <w:r w:rsidRPr="00DA14BB">
        <w:rPr>
          <w:sz w:val="28"/>
          <w:szCs w:val="28"/>
        </w:rPr>
        <w:t>14. Which command create a hidden directory name “private” in the current location?</w:t>
      </w:r>
    </w:p>
    <w:p w14:paraId="36D8ABA8" w14:textId="77777777" w:rsidR="008A5D3A" w:rsidRPr="00DA14BB" w:rsidRDefault="00DA14BB" w:rsidP="00DA14BB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 a. touch private </w:t>
      </w:r>
      <w:r w:rsidRPr="00DA14BB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b. </w:t>
      </w:r>
      <w:proofErr w:type="spellStart"/>
      <w:r w:rsidRPr="00DA14BB">
        <w:rPr>
          <w:b/>
          <w:bCs/>
          <w:sz w:val="28"/>
          <w:szCs w:val="28"/>
        </w:rPr>
        <w:t>mkdir</w:t>
      </w:r>
      <w:proofErr w:type="spellEnd"/>
      <w:r w:rsidRPr="00DA14BB">
        <w:rPr>
          <w:b/>
          <w:bCs/>
          <w:sz w:val="28"/>
          <w:szCs w:val="28"/>
        </w:rPr>
        <w:t xml:space="preserve"> private </w:t>
      </w:r>
      <w:r w:rsidRPr="00DA14BB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831364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c. </w:t>
      </w:r>
      <w:proofErr w:type="spellStart"/>
      <w:proofErr w:type="gramStart"/>
      <w:r w:rsidRPr="00831364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831364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.private</w:t>
      </w:r>
      <w:proofErr w:type="gramEnd"/>
      <w:r w:rsidRPr="00831364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14BB">
        <w:rPr>
          <w:b/>
          <w:bCs/>
          <w:sz w:val="28"/>
          <w:szCs w:val="28"/>
        </w:rPr>
        <w:tab/>
        <w:t xml:space="preserve">d. </w:t>
      </w:r>
      <w:proofErr w:type="spellStart"/>
      <w:r w:rsidRPr="00DA14BB">
        <w:rPr>
          <w:b/>
          <w:bCs/>
          <w:sz w:val="28"/>
          <w:szCs w:val="28"/>
        </w:rPr>
        <w:t>mkdir</w:t>
      </w:r>
      <w:proofErr w:type="spellEnd"/>
      <w:r w:rsidRPr="00DA14BB">
        <w:rPr>
          <w:b/>
          <w:bCs/>
          <w:sz w:val="28"/>
          <w:szCs w:val="28"/>
        </w:rPr>
        <w:t xml:space="preserve"> /root/.private</w:t>
      </w:r>
    </w:p>
    <w:p w14:paraId="313E10D1" w14:textId="77777777" w:rsidR="00DA14BB" w:rsidRPr="00DA14BB" w:rsidRDefault="00DA14BB" w:rsidP="00DA14BB">
      <w:pPr>
        <w:rPr>
          <w:sz w:val="28"/>
          <w:szCs w:val="28"/>
        </w:rPr>
      </w:pPr>
      <w:r w:rsidRPr="00DA14BB">
        <w:rPr>
          <w:sz w:val="28"/>
          <w:szCs w:val="28"/>
        </w:rPr>
        <w:t>16. Which item or ﬁle represents the location of the local group information?</w:t>
      </w:r>
    </w:p>
    <w:p w14:paraId="3517F206" w14:textId="77777777" w:rsidR="00DA14BB" w:rsidRPr="00DA14BB" w:rsidRDefault="00DA14BB" w:rsidP="00DA14BB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 a. home directory </w:t>
      </w:r>
      <w:r w:rsidRPr="00DA14BB">
        <w:rPr>
          <w:b/>
          <w:bCs/>
          <w:sz w:val="28"/>
          <w:szCs w:val="28"/>
        </w:rPr>
        <w:tab/>
        <w:t xml:space="preserve">b. /etc/passwd </w:t>
      </w:r>
      <w:r w:rsidRPr="00DA14BB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c. /etc/GID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831364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 /etc/group</w:t>
      </w:r>
    </w:p>
    <w:p w14:paraId="72ACB0AF" w14:textId="77777777" w:rsidR="00DA14BB" w:rsidRPr="00DA14BB" w:rsidRDefault="00DA14BB" w:rsidP="00DA14BB">
      <w:pPr>
        <w:rPr>
          <w:sz w:val="28"/>
          <w:szCs w:val="28"/>
        </w:rPr>
      </w:pPr>
      <w:r w:rsidRPr="00DA14BB">
        <w:rPr>
          <w:sz w:val="28"/>
          <w:szCs w:val="28"/>
        </w:rPr>
        <w:t>17. Which item or ﬁle represents the location of the local user account information?</w:t>
      </w:r>
    </w:p>
    <w:p w14:paraId="660327FA" w14:textId="77777777" w:rsidR="00DA14BB" w:rsidRDefault="00DA14BB" w:rsidP="00DA14BB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 a. home directory </w:t>
      </w:r>
      <w:r w:rsidRPr="00DA14BB">
        <w:rPr>
          <w:b/>
          <w:bCs/>
          <w:sz w:val="28"/>
          <w:szCs w:val="28"/>
        </w:rPr>
        <w:tab/>
      </w:r>
      <w:r w:rsidRPr="00831364"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b. /etc/passwd </w:t>
      </w:r>
      <w:r w:rsidRPr="00DA14BB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c. /etc/UID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d. /etc/group</w:t>
      </w:r>
    </w:p>
    <w:p w14:paraId="22218C25" w14:textId="77777777" w:rsidR="00ED6675" w:rsidRDefault="00ED6675" w:rsidP="00DA14BB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7C0A379D" w14:textId="77777777" w:rsidR="00ED6675" w:rsidRDefault="00ED6675" w:rsidP="00DA14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Part2 LAB</w:t>
      </w:r>
    </w:p>
    <w:p w14:paraId="2F046983" w14:textId="77777777" w:rsidR="00ED6675" w:rsidRDefault="00ED6675" w:rsidP="00ED66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User called oracle with UID 5000</w:t>
      </w:r>
    </w:p>
    <w:p w14:paraId="57509A95" w14:textId="104EB800" w:rsidR="00ED6675" w:rsidRPr="007C79CA" w:rsidRDefault="007433FA" w:rsidP="009347B2">
      <w:pPr>
        <w:pStyle w:val="ListParagraph"/>
        <w:numPr>
          <w:ilvl w:val="0"/>
          <w:numId w:val="9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Sudo 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9347B2"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dduser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oracle</w:t>
      </w:r>
    </w:p>
    <w:p w14:paraId="07CBD847" w14:textId="03E76876" w:rsidR="007433FA" w:rsidRPr="007C79CA" w:rsidRDefault="007433FA" w:rsidP="009347B2">
      <w:pPr>
        <w:pStyle w:val="ListParagraph"/>
        <w:numPr>
          <w:ilvl w:val="0"/>
          <w:numId w:val="9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Sudo 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usermod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oracle -u 5000</w:t>
      </w:r>
    </w:p>
    <w:p w14:paraId="4A4737B8" w14:textId="4175B44E" w:rsidR="007B687A" w:rsidRDefault="00ED6675" w:rsidP="00FD568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</w:t>
      </w:r>
      <w:r w:rsidR="007433FA">
        <w:rPr>
          <w:b/>
          <w:bCs/>
          <w:sz w:val="28"/>
          <w:szCs w:val="28"/>
        </w:rPr>
        <w:t>a Group</w:t>
      </w:r>
      <w:r>
        <w:rPr>
          <w:b/>
          <w:bCs/>
          <w:sz w:val="28"/>
          <w:szCs w:val="28"/>
        </w:rPr>
        <w:t xml:space="preserve"> called “dba” then add oracle to group as a secondary </w:t>
      </w:r>
      <w:r w:rsidR="007433FA">
        <w:rPr>
          <w:b/>
          <w:bCs/>
          <w:sz w:val="28"/>
          <w:szCs w:val="28"/>
        </w:rPr>
        <w:t>group.</w:t>
      </w:r>
    </w:p>
    <w:p w14:paraId="697FDDEE" w14:textId="575DBE38" w:rsidR="00FD5684" w:rsidRPr="007C79CA" w:rsidRDefault="00342A8D" w:rsidP="00342A8D">
      <w:pPr>
        <w:pStyle w:val="ListParagraph"/>
        <w:numPr>
          <w:ilvl w:val="0"/>
          <w:numId w:val="10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Sudo 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groupadd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dba</w:t>
      </w:r>
    </w:p>
    <w:p w14:paraId="0E69240F" w14:textId="77777777" w:rsidR="00342A8D" w:rsidRPr="007C79CA" w:rsidRDefault="00342A8D" w:rsidP="00342A8D">
      <w:pPr>
        <w:pStyle w:val="ListParagraph"/>
        <w:numPr>
          <w:ilvl w:val="0"/>
          <w:numId w:val="10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Sudo 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usermod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oracle -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dba </w:t>
      </w:r>
    </w:p>
    <w:p w14:paraId="782DCE28" w14:textId="1D386B07" w:rsidR="00342A8D" w:rsidRPr="007C79CA" w:rsidRDefault="00342A8D" w:rsidP="00342A8D">
      <w:pPr>
        <w:pStyle w:val="ListParagraph"/>
        <w:numPr>
          <w:ilvl w:val="0"/>
          <w:numId w:val="10"/>
        </w:numPr>
        <w:rPr>
          <w:b/>
          <w:bCs/>
          <w:color w:val="948A54" w:themeColor="background2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nano /etc/group </w:t>
      </w:r>
      <w:r w:rsidRPr="007C79CA">
        <w:rPr>
          <w:rStyle w:val="IntenseQuoteChar"/>
          <w:b/>
          <w:bCs/>
          <w:color w:val="948A54" w:themeColor="background2" w:themeShade="80"/>
          <w:sz w:val="24"/>
          <w:szCs w:val="24"/>
        </w:rPr>
        <w:t>(then search for dba group then add oracle to it)</w:t>
      </w:r>
    </w:p>
    <w:p w14:paraId="290AAECF" w14:textId="3B61522F" w:rsidR="00342A8D" w:rsidRPr="007C79CA" w:rsidRDefault="00342A8D" w:rsidP="00342A8D">
      <w:pPr>
        <w:pStyle w:val="ListParagraph"/>
        <w:numPr>
          <w:ilvl w:val="0"/>
          <w:numId w:val="10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Sudo 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groupmems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-g dba -l </w:t>
      </w:r>
      <w:r w:rsidRPr="007C79CA">
        <w:rPr>
          <w:rStyle w:val="IntenseQuoteChar"/>
          <w:b/>
          <w:bCs/>
          <w:color w:val="948A54" w:themeColor="background2" w:themeShade="80"/>
          <w:sz w:val="24"/>
          <w:szCs w:val="24"/>
        </w:rPr>
        <w:t>(to list all user in this group)</w:t>
      </w:r>
    </w:p>
    <w:p w14:paraId="6971EBB8" w14:textId="77777777" w:rsidR="00ED6675" w:rsidRDefault="00ED6675" w:rsidP="00ED66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file under /home/file1 and change permission to read write execute for </w:t>
      </w:r>
      <w:proofErr w:type="gramStart"/>
      <w:r>
        <w:rPr>
          <w:b/>
          <w:bCs/>
          <w:sz w:val="28"/>
          <w:szCs w:val="28"/>
        </w:rPr>
        <w:t>owner ,</w:t>
      </w:r>
      <w:proofErr w:type="gramEnd"/>
      <w:r>
        <w:rPr>
          <w:b/>
          <w:bCs/>
          <w:sz w:val="28"/>
          <w:szCs w:val="28"/>
        </w:rPr>
        <w:t xml:space="preserve"> read for group and others have no permissions</w:t>
      </w:r>
    </w:p>
    <w:p w14:paraId="526CE023" w14:textId="5F3FED69" w:rsidR="00ED6675" w:rsidRPr="007C79CA" w:rsidRDefault="00A133BA" w:rsidP="00A133BA">
      <w:pPr>
        <w:pStyle w:val="ListParagraph"/>
        <w:numPr>
          <w:ilvl w:val="0"/>
          <w:numId w:val="12"/>
        </w:numPr>
        <w:spacing w:line="276" w:lineRule="auto"/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touch /home/file1</w:t>
      </w:r>
    </w:p>
    <w:p w14:paraId="01C8809E" w14:textId="4522D930" w:rsidR="00A133BA" w:rsidRPr="007C79CA" w:rsidRDefault="00A133BA" w:rsidP="00A133BA">
      <w:pPr>
        <w:pStyle w:val="ListParagraph"/>
        <w:numPr>
          <w:ilvl w:val="0"/>
          <w:numId w:val="12"/>
        </w:numPr>
        <w:spacing w:line="276" w:lineRule="auto"/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Sudo 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chmod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740 /home/file1</w:t>
      </w:r>
    </w:p>
    <w:p w14:paraId="56C35C3F" w14:textId="0FF4F310" w:rsidR="00A133BA" w:rsidRPr="007C79CA" w:rsidRDefault="00A133BA" w:rsidP="00A133BA">
      <w:pPr>
        <w:pStyle w:val="ListParagraph"/>
        <w:numPr>
          <w:ilvl w:val="0"/>
          <w:numId w:val="12"/>
        </w:numPr>
        <w:spacing w:line="276" w:lineRule="auto"/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 -l /home</w:t>
      </w:r>
    </w:p>
    <w:p w14:paraId="7895E3D1" w14:textId="77777777" w:rsidR="00375AFA" w:rsidRDefault="00375AFA" w:rsidP="00375AFA">
      <w:pPr>
        <w:pStyle w:val="ListParagraph"/>
        <w:spacing w:line="276" w:lineRule="auto"/>
        <w:ind w:left="2880"/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89CB4D" w14:textId="77777777" w:rsidR="00F260D0" w:rsidRPr="00A133BA" w:rsidRDefault="00F260D0" w:rsidP="00375AFA">
      <w:pPr>
        <w:pStyle w:val="ListParagraph"/>
        <w:spacing w:line="276" w:lineRule="auto"/>
        <w:ind w:left="2880"/>
        <w:rPr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DF86F1" w14:textId="1BD9CEB1" w:rsidR="00ED6675" w:rsidRDefault="00ED6675" w:rsidP="00ED66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How to identify Process ID of </w:t>
      </w:r>
      <w:r w:rsidR="007433FA">
        <w:rPr>
          <w:b/>
          <w:bCs/>
          <w:sz w:val="28"/>
          <w:szCs w:val="28"/>
        </w:rPr>
        <w:t>Firefox</w:t>
      </w:r>
      <w:r>
        <w:rPr>
          <w:b/>
          <w:bCs/>
          <w:sz w:val="28"/>
          <w:szCs w:val="28"/>
        </w:rPr>
        <w:t xml:space="preserve"> application and send termination signal to PID</w:t>
      </w:r>
    </w:p>
    <w:p w14:paraId="5B48986D" w14:textId="09A6F7AD" w:rsidR="007B687A" w:rsidRPr="007C79CA" w:rsidRDefault="008C1D0D" w:rsidP="008C1D0D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Pgrep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firefox</w:t>
      </w:r>
      <w:proofErr w:type="spellEnd"/>
    </w:p>
    <w:p w14:paraId="5403FFF4" w14:textId="417B7790" w:rsidR="008C1D0D" w:rsidRPr="007C79CA" w:rsidRDefault="008C1D0D" w:rsidP="008C1D0D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Kill -9 4031</w:t>
      </w:r>
    </w:p>
    <w:p w14:paraId="77FFAD4D" w14:textId="0BBAB9E3" w:rsidR="007B687A" w:rsidRPr="00CA5259" w:rsidRDefault="00ED6675" w:rsidP="00CA525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I tried to connect to </w:t>
      </w:r>
      <w:proofErr w:type="spellStart"/>
      <w:r>
        <w:rPr>
          <w:b/>
          <w:bCs/>
          <w:sz w:val="28"/>
          <w:szCs w:val="28"/>
        </w:rPr>
        <w:t>sshd</w:t>
      </w:r>
      <w:proofErr w:type="spellEnd"/>
      <w:r>
        <w:rPr>
          <w:b/>
          <w:bCs/>
          <w:sz w:val="28"/>
          <w:szCs w:val="28"/>
        </w:rPr>
        <w:t xml:space="preserve"> service system gives me connection refused why and how to solve this issue</w:t>
      </w:r>
    </w:p>
    <w:p w14:paraId="0CED81AF" w14:textId="77777777" w:rsidR="00CA5259" w:rsidRPr="007C79CA" w:rsidRDefault="00CA5259" w:rsidP="00CA5259">
      <w:pPr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troubleshoot the "connection refused" issue when trying to connect to the </w:t>
      </w:r>
      <w:proofErr w:type="spellStart"/>
      <w:r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sshd</w:t>
      </w:r>
      <w:proofErr w:type="spellEnd"/>
      <w:r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proofErr w:type="gramEnd"/>
    </w:p>
    <w:p w14:paraId="59AA09ED" w14:textId="2C973D58" w:rsidR="008C1D0D" w:rsidRPr="007C79CA" w:rsidRDefault="00CA5259" w:rsidP="00CA5259">
      <w:pPr>
        <w:pStyle w:val="ListParagraph"/>
        <w:numPr>
          <w:ilvl w:val="0"/>
          <w:numId w:val="14"/>
        </w:numPr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 Ip address</w:t>
      </w:r>
      <w:r w:rsidR="00175A4B"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75A4B"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8C1D0D"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Ip </w:t>
      </w:r>
      <w:proofErr w:type="spellStart"/>
      <w:r w:rsidR="008C1D0D"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addr</w:t>
      </w:r>
      <w:proofErr w:type="spellEnd"/>
      <w:r w:rsidR="008C1D0D"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8C1D0D"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</w:t>
      </w:r>
      <w:proofErr w:type="gramEnd"/>
    </w:p>
    <w:p w14:paraId="2F92F29F" w14:textId="24D6CABA" w:rsidR="00CA5259" w:rsidRPr="007C79CA" w:rsidRDefault="009D2EB4" w:rsidP="00175A4B">
      <w:pPr>
        <w:pStyle w:val="ListParagraph"/>
        <w:numPr>
          <w:ilvl w:val="0"/>
          <w:numId w:val="14"/>
        </w:numPr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</w:t>
      </w:r>
      <w:proofErr w:type="spellStart"/>
      <w:r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sshd</w:t>
      </w:r>
      <w:proofErr w:type="spellEnd"/>
      <w:r w:rsidR="00175A4B"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 status</w:t>
      </w:r>
      <w:r w:rsidR="00175A4B"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175A4B"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5259"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="00CA5259"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status </w:t>
      </w:r>
      <w:proofErr w:type="spellStart"/>
      <w:proofErr w:type="gramStart"/>
      <w:r w:rsidR="00CA5259"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sshd</w:t>
      </w:r>
      <w:proofErr w:type="spellEnd"/>
      <w:proofErr w:type="gramEnd"/>
    </w:p>
    <w:p w14:paraId="26A8637A" w14:textId="69FCC8ED" w:rsidR="00FD5684" w:rsidRPr="007C79CA" w:rsidRDefault="00175A4B" w:rsidP="007C79CA">
      <w:pPr>
        <w:pStyle w:val="ListParagraph"/>
        <w:numPr>
          <w:ilvl w:val="0"/>
          <w:numId w:val="14"/>
        </w:numPr>
        <w:rPr>
          <w:color w:val="4F81BD" w:themeColor="accent1"/>
          <w:sz w:val="24"/>
          <w:szCs w:val="24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port     </w:t>
      </w:r>
      <w:r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CA5259"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grep Port /etc/ssh/</w:t>
      </w:r>
      <w:proofErr w:type="spellStart"/>
      <w:r w:rsidR="00CA5259"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sshd_</w:t>
      </w:r>
      <w:proofErr w:type="gramStart"/>
      <w:r w:rsidR="00CA5259" w:rsidRPr="007C79CA">
        <w:rPr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proofErr w:type="spellEnd"/>
      <w:proofErr w:type="gramEnd"/>
    </w:p>
    <w:p w14:paraId="24FD0694" w14:textId="77777777" w:rsidR="00ED6675" w:rsidRDefault="00ED6675" w:rsidP="007B687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</w:t>
      </w:r>
      <w:r w:rsidR="007B687A">
        <w:rPr>
          <w:b/>
          <w:bCs/>
          <w:sz w:val="28"/>
          <w:szCs w:val="28"/>
        </w:rPr>
        <w:t xml:space="preserve">te public/private key pair for user </w:t>
      </w:r>
      <w:proofErr w:type="gramStart"/>
      <w:r w:rsidR="007B687A">
        <w:rPr>
          <w:b/>
          <w:bCs/>
          <w:sz w:val="28"/>
          <w:szCs w:val="28"/>
        </w:rPr>
        <w:t>root</w:t>
      </w:r>
      <w:proofErr w:type="gramEnd"/>
    </w:p>
    <w:p w14:paraId="19F22BA4" w14:textId="5759F9EC" w:rsidR="00ED6675" w:rsidRPr="007C79CA" w:rsidRDefault="009D2EB4" w:rsidP="009D2EB4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Ssh-keygen </w:t>
      </w:r>
      <w:r w:rsidRPr="007C79CA">
        <w:rPr>
          <w:rStyle w:val="QuoteChar"/>
          <w:bCs/>
          <w:color w:val="948A54" w:themeColor="background2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(these keys will be saved in ~/.ssh dir.)</w:t>
      </w:r>
    </w:p>
    <w:p w14:paraId="7A80FE2D" w14:textId="77777777" w:rsidR="00ED6675" w:rsidRDefault="00F85978" w:rsidP="00F8597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directory under /home called manager and set group of </w:t>
      </w:r>
      <w:proofErr w:type="gramStart"/>
      <w:r>
        <w:rPr>
          <w:b/>
          <w:bCs/>
          <w:sz w:val="28"/>
          <w:szCs w:val="28"/>
        </w:rPr>
        <w:t>directory</w:t>
      </w:r>
      <w:proofErr w:type="gramEnd"/>
      <w:r>
        <w:rPr>
          <w:b/>
          <w:bCs/>
          <w:sz w:val="28"/>
          <w:szCs w:val="28"/>
        </w:rPr>
        <w:t xml:space="preserve"> to “dba” and owner go to “oracle”</w:t>
      </w:r>
      <w:r w:rsidR="00ED6675">
        <w:rPr>
          <w:b/>
          <w:bCs/>
          <w:sz w:val="28"/>
          <w:szCs w:val="28"/>
        </w:rPr>
        <w:t xml:space="preserve"> </w:t>
      </w:r>
    </w:p>
    <w:p w14:paraId="5F65BB2C" w14:textId="77777777" w:rsidR="007676D8" w:rsidRPr="007676D8" w:rsidRDefault="007676D8" w:rsidP="007676D8">
      <w:pPr>
        <w:pStyle w:val="ListParagraph"/>
        <w:rPr>
          <w:b/>
          <w:bCs/>
          <w:color w:val="548DD4" w:themeColor="text2" w:themeTint="99"/>
          <w:sz w:val="28"/>
          <w:szCs w:val="28"/>
        </w:rPr>
      </w:pPr>
    </w:p>
    <w:p w14:paraId="41A40F1D" w14:textId="5DC36A36" w:rsidR="00ED6675" w:rsidRPr="007C79CA" w:rsidRDefault="007676D8" w:rsidP="007676D8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Sudo 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/home/manager</w:t>
      </w:r>
    </w:p>
    <w:p w14:paraId="0BF8AA16" w14:textId="76B5AD2B" w:rsidR="007676D8" w:rsidRPr="007C79CA" w:rsidRDefault="007676D8" w:rsidP="007676D8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Sudo 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chown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oracle /home/manager</w:t>
      </w:r>
    </w:p>
    <w:p w14:paraId="39F64E21" w14:textId="2FBA4E9D" w:rsidR="007676D8" w:rsidRPr="007C79CA" w:rsidRDefault="007676D8" w:rsidP="007676D8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 -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ld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/home/manager (to check the new owner)</w:t>
      </w:r>
    </w:p>
    <w:p w14:paraId="1534B908" w14:textId="6B7B1E79" w:rsidR="007676D8" w:rsidRPr="007C79CA" w:rsidRDefault="007676D8" w:rsidP="007676D8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Sudo 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chgrp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dba /home/manager</w:t>
      </w:r>
    </w:p>
    <w:p w14:paraId="3577F08F" w14:textId="6E29F202" w:rsidR="007676D8" w:rsidRPr="007C79CA" w:rsidRDefault="007676D8" w:rsidP="007676D8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 -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ld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/home/manager (to check the new group)</w:t>
      </w:r>
    </w:p>
    <w:p w14:paraId="4DE4B4A9" w14:textId="0F0ADD22" w:rsidR="00ED6675" w:rsidRDefault="00716467" w:rsidP="00ED66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to verify IP address, </w:t>
      </w:r>
      <w:r w:rsidR="001B0B5A">
        <w:rPr>
          <w:b/>
          <w:bCs/>
          <w:sz w:val="28"/>
          <w:szCs w:val="28"/>
        </w:rPr>
        <w:t>hostname,</w:t>
      </w:r>
      <w:r>
        <w:rPr>
          <w:b/>
          <w:bCs/>
          <w:sz w:val="28"/>
          <w:szCs w:val="28"/>
        </w:rPr>
        <w:t xml:space="preserve"> and Gateway in </w:t>
      </w:r>
      <w:r w:rsidR="001B0B5A">
        <w:rPr>
          <w:b/>
          <w:bCs/>
          <w:sz w:val="28"/>
          <w:szCs w:val="28"/>
        </w:rPr>
        <w:t>Linux</w:t>
      </w:r>
    </w:p>
    <w:p w14:paraId="59F38B2A" w14:textId="5404B79E" w:rsidR="00716467" w:rsidRPr="007C79CA" w:rsidRDefault="001B0B5A" w:rsidP="001B0B5A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Hostname </w:t>
      </w: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hostname</w:t>
      </w:r>
    </w:p>
    <w:p w14:paraId="606741FE" w14:textId="33B4CA99" w:rsidR="001B0B5A" w:rsidRPr="007C79CA" w:rsidRDefault="001B0B5A" w:rsidP="001B0B5A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Ip address </w:t>
      </w: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Ip 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addr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</w:t>
      </w:r>
      <w:proofErr w:type="gramEnd"/>
    </w:p>
    <w:p w14:paraId="3AB74AFC" w14:textId="7704BC8C" w:rsidR="001B0B5A" w:rsidRPr="007C79CA" w:rsidRDefault="001B0B5A" w:rsidP="001B0B5A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Gateway </w:t>
      </w: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Ip route</w:t>
      </w:r>
    </w:p>
    <w:p w14:paraId="6F2EA6F1" w14:textId="77777777" w:rsidR="00716467" w:rsidRDefault="00716467" w:rsidP="0071646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to change password for oracle user </w:t>
      </w:r>
    </w:p>
    <w:p w14:paraId="6BC75FD6" w14:textId="714FCCBB" w:rsidR="00716467" w:rsidRPr="007C79CA" w:rsidRDefault="001B0B5A" w:rsidP="001B0B5A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passwd oracle</w:t>
      </w:r>
    </w:p>
    <w:p w14:paraId="5AB49159" w14:textId="6680C2EA" w:rsidR="00F85978" w:rsidRDefault="00716467" w:rsidP="00FD36F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Create </w:t>
      </w:r>
      <w:r w:rsidR="00FD36FD">
        <w:rPr>
          <w:b/>
          <w:bCs/>
          <w:sz w:val="28"/>
          <w:szCs w:val="28"/>
        </w:rPr>
        <w:t xml:space="preserve">archive file </w:t>
      </w:r>
      <w:r w:rsidR="009D2EB4">
        <w:rPr>
          <w:b/>
          <w:bCs/>
          <w:sz w:val="28"/>
          <w:szCs w:val="28"/>
        </w:rPr>
        <w:t>/root/backup.tar.gz from</w:t>
      </w:r>
      <w:r w:rsidR="00F85978">
        <w:rPr>
          <w:b/>
          <w:bCs/>
          <w:sz w:val="28"/>
          <w:szCs w:val="28"/>
        </w:rPr>
        <w:t xml:space="preserve"> /etc/</w:t>
      </w:r>
    </w:p>
    <w:p w14:paraId="5C38DFDE" w14:textId="7394C46D" w:rsidR="00F85978" w:rsidRPr="007C79CA" w:rsidRDefault="002D1E8E" w:rsidP="002D1E8E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tar -</w:t>
      </w:r>
      <w:proofErr w:type="spellStart"/>
      <w:proofErr w:type="gram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cvf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backup.tar</w:t>
      </w:r>
      <w:proofErr w:type="gram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/etc</w:t>
      </w:r>
    </w:p>
    <w:p w14:paraId="0CF12E01" w14:textId="03962186" w:rsidR="007B687A" w:rsidRPr="00800B0C" w:rsidRDefault="00F85978" w:rsidP="00FD5684">
      <w:pPr>
        <w:pStyle w:val="ListParagraph"/>
        <w:numPr>
          <w:ilvl w:val="0"/>
          <w:numId w:val="7"/>
        </w:numPr>
        <w:rPr>
          <w:b/>
          <w:bCs/>
          <w:color w:val="00B050"/>
          <w:sz w:val="28"/>
          <w:szCs w:val="28"/>
        </w:rPr>
      </w:pPr>
      <w:r w:rsidRPr="00800B0C">
        <w:rPr>
          <w:b/>
          <w:bCs/>
          <w:color w:val="00B050"/>
          <w:sz w:val="28"/>
          <w:szCs w:val="28"/>
        </w:rPr>
        <w:t xml:space="preserve"> Configure your machine repository to</w:t>
      </w:r>
      <w:r w:rsidR="00FD36FD" w:rsidRPr="00800B0C">
        <w:rPr>
          <w:b/>
          <w:bCs/>
          <w:color w:val="00B050"/>
          <w:sz w:val="28"/>
          <w:szCs w:val="28"/>
        </w:rPr>
        <w:t xml:space="preserve"> use </w:t>
      </w:r>
      <w:r w:rsidR="00FD5684" w:rsidRPr="00800B0C">
        <w:rPr>
          <w:b/>
          <w:bCs/>
          <w:color w:val="00B050"/>
          <w:sz w:val="28"/>
          <w:szCs w:val="28"/>
        </w:rPr>
        <w:t>Docker</w:t>
      </w:r>
      <w:r w:rsidR="00FD36FD" w:rsidRPr="00800B0C">
        <w:rPr>
          <w:b/>
          <w:bCs/>
          <w:color w:val="00B050"/>
          <w:sz w:val="28"/>
          <w:szCs w:val="28"/>
        </w:rPr>
        <w:t xml:space="preserve"> </w:t>
      </w:r>
      <w:r w:rsidR="002D1E8E" w:rsidRPr="00800B0C">
        <w:rPr>
          <w:b/>
          <w:bCs/>
          <w:color w:val="00B050"/>
          <w:sz w:val="28"/>
          <w:szCs w:val="28"/>
        </w:rPr>
        <w:t>repository.</w:t>
      </w:r>
    </w:p>
    <w:p w14:paraId="1B7E947D" w14:textId="77777777" w:rsidR="00004D85" w:rsidRPr="00831364" w:rsidRDefault="00004D85" w:rsidP="00004D85">
      <w:pPr>
        <w:rPr>
          <w:b/>
          <w:bCs/>
          <w:color w:val="C00000"/>
          <w:sz w:val="28"/>
          <w:szCs w:val="28"/>
        </w:rPr>
      </w:pPr>
    </w:p>
    <w:p w14:paraId="1865C81A" w14:textId="77777777" w:rsidR="002D1E8E" w:rsidRPr="00004D85" w:rsidRDefault="002D1E8E" w:rsidP="00004D85">
      <w:pPr>
        <w:rPr>
          <w:b/>
          <w:bCs/>
          <w:sz w:val="28"/>
          <w:szCs w:val="28"/>
        </w:rPr>
      </w:pPr>
    </w:p>
    <w:p w14:paraId="621334C2" w14:textId="77777777" w:rsidR="00DA14BB" w:rsidRDefault="00FD5684" w:rsidP="00FD568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Install </w:t>
      </w:r>
      <w:proofErr w:type="spellStart"/>
      <w:r>
        <w:rPr>
          <w:b/>
          <w:bCs/>
          <w:sz w:val="28"/>
          <w:szCs w:val="28"/>
        </w:rPr>
        <w:t>zsh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shell</w:t>
      </w:r>
      <w:proofErr w:type="gramEnd"/>
    </w:p>
    <w:p w14:paraId="15DBDCE8" w14:textId="77777777" w:rsidR="00FD5684" w:rsidRPr="00FD5684" w:rsidRDefault="00FD5684" w:rsidP="00FD5684">
      <w:pPr>
        <w:pStyle w:val="ListParagraph"/>
        <w:rPr>
          <w:b/>
          <w:bCs/>
          <w:sz w:val="28"/>
          <w:szCs w:val="28"/>
        </w:rPr>
      </w:pPr>
    </w:p>
    <w:p w14:paraId="2EB66F5F" w14:textId="4F574C8B" w:rsidR="00FD5684" w:rsidRPr="007C79CA" w:rsidRDefault="002D1E8E" w:rsidP="002D1E8E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apt update</w:t>
      </w:r>
    </w:p>
    <w:p w14:paraId="6C1709AE" w14:textId="77777777" w:rsidR="002D1E8E" w:rsidRPr="007C79CA" w:rsidRDefault="002D1E8E" w:rsidP="002D1E8E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apt upgrade</w:t>
      </w:r>
    </w:p>
    <w:p w14:paraId="79066F32" w14:textId="0B48349C" w:rsidR="002D1E8E" w:rsidRPr="007C79CA" w:rsidRDefault="002D1E8E" w:rsidP="002D1E8E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Sudo apt install 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zsh</w:t>
      </w:r>
      <w:proofErr w:type="spellEnd"/>
    </w:p>
    <w:p w14:paraId="27DB671B" w14:textId="7868C6B5" w:rsidR="00FD5684" w:rsidRPr="00800B0C" w:rsidRDefault="00FD5684" w:rsidP="00FD5684">
      <w:pPr>
        <w:pStyle w:val="ListParagraph"/>
        <w:numPr>
          <w:ilvl w:val="0"/>
          <w:numId w:val="7"/>
        </w:numPr>
        <w:rPr>
          <w:b/>
          <w:bCs/>
          <w:color w:val="00B050"/>
          <w:sz w:val="28"/>
          <w:szCs w:val="28"/>
        </w:rPr>
      </w:pPr>
      <w:r w:rsidRPr="00800B0C">
        <w:rPr>
          <w:b/>
          <w:bCs/>
          <w:color w:val="00B050"/>
          <w:sz w:val="28"/>
          <w:szCs w:val="28"/>
        </w:rPr>
        <w:lastRenderedPageBreak/>
        <w:t xml:space="preserve">Configure a </w:t>
      </w:r>
      <w:proofErr w:type="spellStart"/>
      <w:r w:rsidRPr="00800B0C">
        <w:rPr>
          <w:b/>
          <w:bCs/>
          <w:color w:val="00B050"/>
          <w:sz w:val="28"/>
          <w:szCs w:val="28"/>
        </w:rPr>
        <w:t>cron</w:t>
      </w:r>
      <w:proofErr w:type="spellEnd"/>
      <w:r w:rsidRPr="00800B0C">
        <w:rPr>
          <w:b/>
          <w:bCs/>
          <w:color w:val="00B050"/>
          <w:sz w:val="28"/>
          <w:szCs w:val="28"/>
        </w:rPr>
        <w:t xml:space="preserve"> job that runs every 1 </w:t>
      </w:r>
      <w:proofErr w:type="gramStart"/>
      <w:r w:rsidRPr="00800B0C">
        <w:rPr>
          <w:b/>
          <w:bCs/>
          <w:color w:val="00B050"/>
          <w:sz w:val="28"/>
          <w:szCs w:val="28"/>
        </w:rPr>
        <w:t>minutes</w:t>
      </w:r>
      <w:proofErr w:type="gramEnd"/>
      <w:r w:rsidRPr="00800B0C">
        <w:rPr>
          <w:b/>
          <w:bCs/>
          <w:color w:val="00B050"/>
          <w:sz w:val="28"/>
          <w:szCs w:val="28"/>
        </w:rPr>
        <w:t xml:space="preserve"> and executes: /bin/echo "Welcome to </w:t>
      </w:r>
      <w:proofErr w:type="spellStart"/>
      <w:r w:rsidRPr="00800B0C">
        <w:rPr>
          <w:b/>
          <w:bCs/>
          <w:color w:val="00B050"/>
          <w:sz w:val="28"/>
          <w:szCs w:val="28"/>
        </w:rPr>
        <w:t>devops</w:t>
      </w:r>
      <w:proofErr w:type="spellEnd"/>
      <w:r w:rsidRPr="00800B0C">
        <w:rPr>
          <w:b/>
          <w:bCs/>
          <w:color w:val="00B050"/>
          <w:sz w:val="28"/>
          <w:szCs w:val="28"/>
        </w:rPr>
        <w:t xml:space="preserve"> course" as the user </w:t>
      </w:r>
      <w:r w:rsidR="0044540B" w:rsidRPr="00800B0C">
        <w:rPr>
          <w:b/>
          <w:bCs/>
          <w:color w:val="00B050"/>
          <w:sz w:val="28"/>
          <w:szCs w:val="28"/>
        </w:rPr>
        <w:t>oracle.</w:t>
      </w:r>
    </w:p>
    <w:p w14:paraId="270F3740" w14:textId="77777777" w:rsidR="00FD5684" w:rsidRDefault="00FD5684" w:rsidP="00FD5684">
      <w:pPr>
        <w:pStyle w:val="ListParagraph"/>
        <w:rPr>
          <w:b/>
          <w:bCs/>
          <w:sz w:val="28"/>
          <w:szCs w:val="28"/>
        </w:rPr>
      </w:pPr>
    </w:p>
    <w:p w14:paraId="421D67B7" w14:textId="7B7CBAA5" w:rsidR="00F55AD9" w:rsidRPr="00F55AD9" w:rsidRDefault="00FD5684" w:rsidP="00F55AD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D5684">
        <w:rPr>
          <w:b/>
          <w:bCs/>
          <w:sz w:val="28"/>
          <w:szCs w:val="28"/>
        </w:rPr>
        <w:t>Locate all files owned by user "oracle" and copy it under /root/</w:t>
      </w:r>
      <w:r w:rsidR="001172E1">
        <w:rPr>
          <w:b/>
          <w:bCs/>
          <w:sz w:val="28"/>
          <w:szCs w:val="28"/>
        </w:rPr>
        <w:t>oracle</w:t>
      </w:r>
      <w:r w:rsidRPr="00FD5684">
        <w:rPr>
          <w:b/>
          <w:bCs/>
          <w:sz w:val="28"/>
          <w:szCs w:val="28"/>
        </w:rPr>
        <w:t>-</w:t>
      </w:r>
      <w:proofErr w:type="gramStart"/>
      <w:r w:rsidRPr="00FD5684">
        <w:rPr>
          <w:b/>
          <w:bCs/>
          <w:sz w:val="28"/>
          <w:szCs w:val="28"/>
        </w:rPr>
        <w:t>files</w:t>
      </w:r>
      <w:proofErr w:type="gramEnd"/>
    </w:p>
    <w:p w14:paraId="5C533D27" w14:textId="47C56D63" w:rsidR="00F55AD9" w:rsidRPr="00F55AD9" w:rsidRDefault="00F55AD9" w:rsidP="00F55AD9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D9">
        <w:rPr>
          <w:bCs/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Sudo </w:t>
      </w:r>
      <w:proofErr w:type="spellStart"/>
      <w:r w:rsidRPr="00F55AD9">
        <w:rPr>
          <w:bCs/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F55AD9">
        <w:rPr>
          <w:bCs/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/root/oracle-files</w:t>
      </w:r>
    </w:p>
    <w:p w14:paraId="32013447" w14:textId="2F824C0F" w:rsidR="00FD5684" w:rsidRPr="00F55AD9" w:rsidRDefault="00F55AD9" w:rsidP="00F55AD9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D9">
        <w:rPr>
          <w:bCs/>
          <w:color w:val="4F81BD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find / -user oracle -exec cp -t /root/oracle-files {} +</w:t>
      </w:r>
    </w:p>
    <w:p w14:paraId="5BDED873" w14:textId="053A5176" w:rsidR="0008680F" w:rsidRPr="00F55AD9" w:rsidRDefault="00FD5684" w:rsidP="00F55AD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D5684">
        <w:rPr>
          <w:b/>
          <w:bCs/>
          <w:sz w:val="28"/>
          <w:szCs w:val="28"/>
        </w:rPr>
        <w:t>create an archive '/root/backup.tar.bz2' of /</w:t>
      </w:r>
      <w:proofErr w:type="spellStart"/>
      <w:r w:rsidRPr="00FD5684">
        <w:rPr>
          <w:b/>
          <w:bCs/>
          <w:sz w:val="28"/>
          <w:szCs w:val="28"/>
        </w:rPr>
        <w:t>usr</w:t>
      </w:r>
      <w:proofErr w:type="spellEnd"/>
      <w:r w:rsidRPr="00FD5684">
        <w:rPr>
          <w:b/>
          <w:bCs/>
          <w:sz w:val="28"/>
          <w:szCs w:val="28"/>
        </w:rPr>
        <w:t xml:space="preserve">/local directory and compress it with </w:t>
      </w:r>
      <w:proofErr w:type="gramStart"/>
      <w:r w:rsidRPr="00FD5684">
        <w:rPr>
          <w:b/>
          <w:bCs/>
          <w:sz w:val="28"/>
          <w:szCs w:val="28"/>
        </w:rPr>
        <w:t>bzip2</w:t>
      </w:r>
      <w:proofErr w:type="gramEnd"/>
    </w:p>
    <w:p w14:paraId="5E0ABE21" w14:textId="725A1D2A" w:rsidR="00FD5684" w:rsidRPr="0008680F" w:rsidRDefault="0008680F" w:rsidP="0008680F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8680F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08680F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tar -</w:t>
      </w:r>
      <w:proofErr w:type="spellStart"/>
      <w:r w:rsidRPr="0008680F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cvjf</w:t>
      </w:r>
      <w:proofErr w:type="spellEnd"/>
      <w:r w:rsidRPr="0008680F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/root/backup.tar.bz2 /</w:t>
      </w:r>
      <w:proofErr w:type="spellStart"/>
      <w:r w:rsidRPr="0008680F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08680F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/local</w:t>
      </w:r>
    </w:p>
    <w:p w14:paraId="5D2CED66" w14:textId="77777777" w:rsidR="00D01D70" w:rsidRDefault="00FD5684" w:rsidP="001172E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D5684">
        <w:rPr>
          <w:b/>
          <w:bCs/>
          <w:sz w:val="28"/>
          <w:szCs w:val="28"/>
        </w:rPr>
        <w:t>Find a string 'ich' from "/</w:t>
      </w:r>
      <w:proofErr w:type="spellStart"/>
      <w:r w:rsidRPr="00FD5684">
        <w:rPr>
          <w:b/>
          <w:bCs/>
          <w:sz w:val="28"/>
          <w:szCs w:val="28"/>
        </w:rPr>
        <w:t>usr</w:t>
      </w:r>
      <w:proofErr w:type="spellEnd"/>
      <w:r w:rsidRPr="00FD5684">
        <w:rPr>
          <w:b/>
          <w:bCs/>
          <w:sz w:val="28"/>
          <w:szCs w:val="28"/>
        </w:rPr>
        <w:t>/share/</w:t>
      </w:r>
      <w:proofErr w:type="spellStart"/>
      <w:r w:rsidRPr="00FD5684">
        <w:rPr>
          <w:b/>
          <w:bCs/>
          <w:sz w:val="28"/>
          <w:szCs w:val="28"/>
        </w:rPr>
        <w:t>dict</w:t>
      </w:r>
      <w:proofErr w:type="spellEnd"/>
      <w:r w:rsidRPr="00FD5684">
        <w:rPr>
          <w:b/>
          <w:bCs/>
          <w:sz w:val="28"/>
          <w:szCs w:val="28"/>
        </w:rPr>
        <w:t xml:space="preserve">/words" and put it into /root/lines </w:t>
      </w:r>
      <w:proofErr w:type="gramStart"/>
      <w:r w:rsidRPr="00FD5684">
        <w:rPr>
          <w:b/>
          <w:bCs/>
          <w:sz w:val="28"/>
          <w:szCs w:val="28"/>
        </w:rPr>
        <w:t>file</w:t>
      </w:r>
      <w:proofErr w:type="gramEnd"/>
    </w:p>
    <w:p w14:paraId="1F9C5419" w14:textId="77777777" w:rsidR="001172E1" w:rsidRPr="001172E1" w:rsidRDefault="001172E1" w:rsidP="001172E1">
      <w:pPr>
        <w:pStyle w:val="ListParagraph"/>
        <w:rPr>
          <w:b/>
          <w:bCs/>
          <w:sz w:val="28"/>
          <w:szCs w:val="28"/>
        </w:rPr>
      </w:pPr>
    </w:p>
    <w:p w14:paraId="4B530817" w14:textId="2720FA8F" w:rsidR="001172E1" w:rsidRPr="007C79CA" w:rsidRDefault="00723DBD" w:rsidP="00723DBD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find a string in file using this command:</w:t>
      </w:r>
    </w:p>
    <w:p w14:paraId="69C83C5E" w14:textId="2B0F742E" w:rsidR="00723DBD" w:rsidRPr="007C79CA" w:rsidRDefault="00723DBD" w:rsidP="00723DBD">
      <w:pPr>
        <w:pStyle w:val="ListParagraph"/>
        <w:ind w:left="2880"/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grep -r ‘ich’ /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/share/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gram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words</w:t>
      </w:r>
      <w:proofErr w:type="gramEnd"/>
    </w:p>
    <w:p w14:paraId="70868C79" w14:textId="7FB16BFD" w:rsidR="00723DBD" w:rsidRPr="007C79CA" w:rsidRDefault="00723DBD" w:rsidP="00723DBD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put it into a file using redirection feature:</w:t>
      </w:r>
    </w:p>
    <w:p w14:paraId="3D1098FE" w14:textId="36481177" w:rsidR="00723DBD" w:rsidRPr="007C79CA" w:rsidRDefault="00723DBD" w:rsidP="00723DBD">
      <w:pPr>
        <w:pStyle w:val="ListParagraph"/>
        <w:ind w:left="2880"/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grep -r ‘ich’ /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/share/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/words &gt; path/to/</w:t>
      </w:r>
      <w:proofErr w:type="gram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proofErr w:type="gramEnd"/>
    </w:p>
    <w:p w14:paraId="01691D38" w14:textId="77777777" w:rsidR="00723DBD" w:rsidRPr="007C79CA" w:rsidRDefault="00723DBD" w:rsidP="00723DBD">
      <w:pPr>
        <w:pStyle w:val="ListParagraph"/>
        <w:ind w:left="2880"/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73A60" w14:textId="77777777" w:rsidR="00723DBD" w:rsidRPr="007C79CA" w:rsidRDefault="00723DBD" w:rsidP="00723DBD">
      <w:pPr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faced this issue when I am trying to redirect output to this path (/root/lines file)</w:t>
      </w:r>
      <w:r w:rsidRPr="007C79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29C9AA27" w14:textId="61043B63" w:rsidR="00723DBD" w:rsidRPr="007C79CA" w:rsidRDefault="00723DBD" w:rsidP="00723DBD">
      <w:pPr>
        <w:rPr>
          <w:b/>
          <w:bCs/>
          <w:color w:val="FF0000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9CA">
        <w:rPr>
          <w:sz w:val="24"/>
          <w:szCs w:val="24"/>
        </w:rPr>
        <w:t xml:space="preserve"> </w:t>
      </w:r>
      <w:r w:rsidRPr="007C79CA">
        <w:rPr>
          <w:b/>
          <w:bCs/>
          <w:color w:val="FF0000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-bash: /root/</w:t>
      </w:r>
      <w:proofErr w:type="spellStart"/>
      <w:r w:rsidRPr="007C79CA">
        <w:rPr>
          <w:b/>
          <w:bCs/>
          <w:color w:val="FF0000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lines_file</w:t>
      </w:r>
      <w:proofErr w:type="spellEnd"/>
      <w:r w:rsidRPr="007C79CA">
        <w:rPr>
          <w:b/>
          <w:bCs/>
          <w:color w:val="FF0000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Permission denied</w:t>
      </w:r>
    </w:p>
    <w:p w14:paraId="4B6A3F5C" w14:textId="6BB71D05" w:rsidR="00D01D70" w:rsidRDefault="007C79CA" w:rsidP="007C79CA">
      <w:p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redirected output to this path ~/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lines_file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C79CA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grep -r ‘ich’ /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/share/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/words &gt; ~/</w:t>
      </w:r>
      <w:proofErr w:type="spellStart"/>
      <w:r w:rsidRPr="007C79CA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lines_file</w:t>
      </w:r>
      <w:proofErr w:type="spellEnd"/>
    </w:p>
    <w:p w14:paraId="5C6DFC95" w14:textId="77777777" w:rsidR="007C79CA" w:rsidRPr="007C79CA" w:rsidRDefault="007C79CA" w:rsidP="007C79CA">
      <w:p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0D8091" w14:textId="77777777" w:rsidR="00FD5684" w:rsidRDefault="00FD5684" w:rsidP="00FD568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D5684">
        <w:rPr>
          <w:b/>
          <w:bCs/>
          <w:sz w:val="28"/>
          <w:szCs w:val="28"/>
        </w:rPr>
        <w:t>locate all files less than 1M in /</w:t>
      </w:r>
      <w:proofErr w:type="gramStart"/>
      <w:r w:rsidRPr="00FD5684">
        <w:rPr>
          <w:b/>
          <w:bCs/>
          <w:sz w:val="28"/>
          <w:szCs w:val="28"/>
        </w:rPr>
        <w:t>etc ,</w:t>
      </w:r>
      <w:proofErr w:type="gramEnd"/>
      <w:r w:rsidRPr="00FD5684">
        <w:rPr>
          <w:b/>
          <w:bCs/>
          <w:sz w:val="28"/>
          <w:szCs w:val="28"/>
        </w:rPr>
        <w:t xml:space="preserve"> save files in /root/</w:t>
      </w:r>
      <w:proofErr w:type="spellStart"/>
      <w:r w:rsidRPr="00FD5684">
        <w:rPr>
          <w:b/>
          <w:bCs/>
          <w:sz w:val="28"/>
          <w:szCs w:val="28"/>
        </w:rPr>
        <w:t>systemfiles</w:t>
      </w:r>
      <w:proofErr w:type="spellEnd"/>
    </w:p>
    <w:p w14:paraId="0F0A13D8" w14:textId="2C4A480A" w:rsidR="001172E1" w:rsidRPr="00800B0C" w:rsidRDefault="00800B0C" w:rsidP="00800B0C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0B0C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800B0C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find /etc -size -1M -exec cp -t /root/</w:t>
      </w:r>
      <w:proofErr w:type="spellStart"/>
      <w:r w:rsidRPr="00800B0C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systemfiles</w:t>
      </w:r>
      <w:proofErr w:type="spellEnd"/>
      <w:r w:rsidRPr="00800B0C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{} +</w:t>
      </w:r>
    </w:p>
    <w:p w14:paraId="10A7FECB" w14:textId="77777777" w:rsidR="00FD5684" w:rsidRPr="00505431" w:rsidRDefault="00FD5684" w:rsidP="00FD5684">
      <w:pPr>
        <w:pStyle w:val="ListParagraph"/>
        <w:rPr>
          <w:b/>
          <w:bCs/>
          <w:sz w:val="28"/>
          <w:szCs w:val="28"/>
        </w:rPr>
      </w:pPr>
    </w:p>
    <w:p w14:paraId="17E66380" w14:textId="6CAF69E3" w:rsidR="00FD5684" w:rsidRPr="00505431" w:rsidRDefault="00FD5684" w:rsidP="00FD568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505431">
        <w:rPr>
          <w:b/>
          <w:bCs/>
          <w:sz w:val="28"/>
          <w:szCs w:val="28"/>
        </w:rPr>
        <w:t xml:space="preserve">Change </w:t>
      </w:r>
      <w:proofErr w:type="gramStart"/>
      <w:r w:rsidRPr="00505431">
        <w:rPr>
          <w:b/>
          <w:bCs/>
          <w:sz w:val="28"/>
          <w:szCs w:val="28"/>
        </w:rPr>
        <w:t>expire</w:t>
      </w:r>
      <w:proofErr w:type="gramEnd"/>
      <w:r w:rsidRPr="00505431">
        <w:rPr>
          <w:b/>
          <w:bCs/>
          <w:sz w:val="28"/>
          <w:szCs w:val="28"/>
        </w:rPr>
        <w:t xml:space="preserve"> date for all users will be created to be after 20 </w:t>
      </w:r>
      <w:r w:rsidR="00505431" w:rsidRPr="00505431">
        <w:rPr>
          <w:b/>
          <w:bCs/>
          <w:sz w:val="28"/>
          <w:szCs w:val="28"/>
        </w:rPr>
        <w:t>days.</w:t>
      </w:r>
    </w:p>
    <w:p w14:paraId="553A8848" w14:textId="6A1F5AAD" w:rsidR="00505431" w:rsidRPr="00505431" w:rsidRDefault="00505431" w:rsidP="00505431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431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Open /etc/default/</w:t>
      </w:r>
      <w:proofErr w:type="spellStart"/>
      <w:r w:rsidRPr="00505431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useradd</w:t>
      </w:r>
      <w:proofErr w:type="spellEnd"/>
    </w:p>
    <w:p w14:paraId="26A70193" w14:textId="1F58A15D" w:rsidR="00505431" w:rsidRPr="00505431" w:rsidRDefault="00505431" w:rsidP="00505431">
      <w:pPr>
        <w:pStyle w:val="ListParagraph"/>
        <w:numPr>
          <w:ilvl w:val="0"/>
          <w:numId w:val="14"/>
        </w:numPr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431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INACTIVE Parameter to 20 </w:t>
      </w:r>
      <w:r w:rsidRPr="00505431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505431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parameter sets the number of days after a password expires (or after the user's account is created) until the account is permanently disabled.</w:t>
      </w:r>
    </w:p>
    <w:sectPr w:rsidR="00505431" w:rsidRPr="00505431" w:rsidSect="00FF56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0" w:right="360" w:bottom="270" w:left="27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92049" w14:textId="77777777" w:rsidR="00FF566A" w:rsidRDefault="00FF566A" w:rsidP="003D5713">
      <w:pPr>
        <w:spacing w:after="0" w:line="240" w:lineRule="auto"/>
      </w:pPr>
      <w:r>
        <w:separator/>
      </w:r>
    </w:p>
  </w:endnote>
  <w:endnote w:type="continuationSeparator" w:id="0">
    <w:p w14:paraId="53DCCE5A" w14:textId="77777777" w:rsidR="00FF566A" w:rsidRDefault="00FF566A" w:rsidP="003D5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3E1A4" w14:textId="77777777" w:rsidR="0017285A" w:rsidRDefault="00172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64C3F" w14:textId="77777777" w:rsidR="0017285A" w:rsidRDefault="001728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32650" w14:textId="77777777" w:rsidR="0017285A" w:rsidRDefault="00172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6039F" w14:textId="77777777" w:rsidR="00FF566A" w:rsidRDefault="00FF566A" w:rsidP="003D5713">
      <w:pPr>
        <w:spacing w:after="0" w:line="240" w:lineRule="auto"/>
      </w:pPr>
      <w:r>
        <w:separator/>
      </w:r>
    </w:p>
  </w:footnote>
  <w:footnote w:type="continuationSeparator" w:id="0">
    <w:p w14:paraId="2A141DDF" w14:textId="77777777" w:rsidR="00FF566A" w:rsidRDefault="00FF566A" w:rsidP="003D5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9E4F2" w14:textId="77777777" w:rsidR="0017285A" w:rsidRDefault="001728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2076D" w14:textId="77777777" w:rsidR="00FD36FD" w:rsidRPr="007B687A" w:rsidRDefault="00FD36FD" w:rsidP="00FD36FD">
    <w:pPr>
      <w:pStyle w:val="Header"/>
      <w:rPr>
        <w:b/>
        <w:bCs/>
        <w:sz w:val="48"/>
        <w:szCs w:val="48"/>
        <w:u w:val="single"/>
        <w:rtl/>
      </w:rPr>
    </w:pPr>
    <w:r w:rsidRPr="007B687A">
      <w:rPr>
        <w:b/>
        <w:bCs/>
        <w:sz w:val="48"/>
        <w:szCs w:val="48"/>
        <w:u w:val="single"/>
      </w:rPr>
      <w:t>Linux</w:t>
    </w:r>
    <w:r w:rsidR="00DA14BB" w:rsidRPr="007B687A">
      <w:rPr>
        <w:b/>
        <w:bCs/>
        <w:sz w:val="48"/>
        <w:szCs w:val="48"/>
        <w:u w:val="single"/>
      </w:rPr>
      <w:t xml:space="preserve"> Exam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62150" w14:textId="77777777" w:rsidR="0017285A" w:rsidRDefault="001728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66034"/>
    <w:multiLevelType w:val="hybridMultilevel"/>
    <w:tmpl w:val="DFC0744A"/>
    <w:lvl w:ilvl="0" w:tplc="04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abstractNum w:abstractNumId="1" w15:restartNumberingAfterBreak="0">
    <w:nsid w:val="1BBF2586"/>
    <w:multiLevelType w:val="hybridMultilevel"/>
    <w:tmpl w:val="8A32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D788A"/>
    <w:multiLevelType w:val="multilevel"/>
    <w:tmpl w:val="51324B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4A548F7"/>
    <w:multiLevelType w:val="hybridMultilevel"/>
    <w:tmpl w:val="E78ED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0E3752"/>
    <w:multiLevelType w:val="hybridMultilevel"/>
    <w:tmpl w:val="F2068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67222"/>
    <w:multiLevelType w:val="multilevel"/>
    <w:tmpl w:val="A01E34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4B8185C"/>
    <w:multiLevelType w:val="hybridMultilevel"/>
    <w:tmpl w:val="82B015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FAD7497"/>
    <w:multiLevelType w:val="hybridMultilevel"/>
    <w:tmpl w:val="0C2434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4AF073E"/>
    <w:multiLevelType w:val="hybridMultilevel"/>
    <w:tmpl w:val="9F446D2E"/>
    <w:lvl w:ilvl="0" w:tplc="042A2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caps w:val="0"/>
        <w:smallCaps w:val="0"/>
        <w:color w:val="4F81BD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81849F3"/>
    <w:multiLevelType w:val="hybridMultilevel"/>
    <w:tmpl w:val="7B4A23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267288"/>
    <w:multiLevelType w:val="hybridMultilevel"/>
    <w:tmpl w:val="12C08D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B907A37"/>
    <w:multiLevelType w:val="hybridMultilevel"/>
    <w:tmpl w:val="EB98D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6E2CEF"/>
    <w:multiLevelType w:val="hybridMultilevel"/>
    <w:tmpl w:val="312CE0A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69275906"/>
    <w:multiLevelType w:val="multilevel"/>
    <w:tmpl w:val="FA427A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9756BD5"/>
    <w:multiLevelType w:val="multilevel"/>
    <w:tmpl w:val="507E6C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AE073DF"/>
    <w:multiLevelType w:val="hybridMultilevel"/>
    <w:tmpl w:val="21C04A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CEA02A9"/>
    <w:multiLevelType w:val="multilevel"/>
    <w:tmpl w:val="794A86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D755327"/>
    <w:multiLevelType w:val="multilevel"/>
    <w:tmpl w:val="97C4EA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95291765">
    <w:abstractNumId w:val="14"/>
  </w:num>
  <w:num w:numId="2" w16cid:durableId="279803692">
    <w:abstractNumId w:val="2"/>
  </w:num>
  <w:num w:numId="3" w16cid:durableId="591595097">
    <w:abstractNumId w:val="5"/>
  </w:num>
  <w:num w:numId="4" w16cid:durableId="1370834396">
    <w:abstractNumId w:val="13"/>
  </w:num>
  <w:num w:numId="5" w16cid:durableId="836579218">
    <w:abstractNumId w:val="17"/>
  </w:num>
  <w:num w:numId="6" w16cid:durableId="72508687">
    <w:abstractNumId w:val="16"/>
  </w:num>
  <w:num w:numId="7" w16cid:durableId="1835220299">
    <w:abstractNumId w:val="4"/>
  </w:num>
  <w:num w:numId="8" w16cid:durableId="1038971672">
    <w:abstractNumId w:val="3"/>
  </w:num>
  <w:num w:numId="9" w16cid:durableId="1367758084">
    <w:abstractNumId w:val="7"/>
  </w:num>
  <w:num w:numId="10" w16cid:durableId="1806241988">
    <w:abstractNumId w:val="8"/>
  </w:num>
  <w:num w:numId="11" w16cid:durableId="1515920069">
    <w:abstractNumId w:val="1"/>
  </w:num>
  <w:num w:numId="12" w16cid:durableId="202136264">
    <w:abstractNumId w:val="15"/>
  </w:num>
  <w:num w:numId="13" w16cid:durableId="1041900891">
    <w:abstractNumId w:val="12"/>
  </w:num>
  <w:num w:numId="14" w16cid:durableId="1673484735">
    <w:abstractNumId w:val="6"/>
  </w:num>
  <w:num w:numId="15" w16cid:durableId="948389991">
    <w:abstractNumId w:val="11"/>
  </w:num>
  <w:num w:numId="16" w16cid:durableId="1121996233">
    <w:abstractNumId w:val="10"/>
  </w:num>
  <w:num w:numId="17" w16cid:durableId="1077363795">
    <w:abstractNumId w:val="9"/>
  </w:num>
  <w:num w:numId="18" w16cid:durableId="147082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224"/>
    <w:rsid w:val="00004D85"/>
    <w:rsid w:val="000765D6"/>
    <w:rsid w:val="0008680F"/>
    <w:rsid w:val="001172E1"/>
    <w:rsid w:val="0017285A"/>
    <w:rsid w:val="00175A4B"/>
    <w:rsid w:val="001B0B5A"/>
    <w:rsid w:val="001C6C64"/>
    <w:rsid w:val="002D1E8E"/>
    <w:rsid w:val="00342A8D"/>
    <w:rsid w:val="00375AFA"/>
    <w:rsid w:val="003C0279"/>
    <w:rsid w:val="003D5713"/>
    <w:rsid w:val="0044540B"/>
    <w:rsid w:val="00485E01"/>
    <w:rsid w:val="00505431"/>
    <w:rsid w:val="005541F7"/>
    <w:rsid w:val="005918C2"/>
    <w:rsid w:val="00693C7B"/>
    <w:rsid w:val="006F1769"/>
    <w:rsid w:val="00707BB0"/>
    <w:rsid w:val="00716467"/>
    <w:rsid w:val="00723DBD"/>
    <w:rsid w:val="007433FA"/>
    <w:rsid w:val="007676D8"/>
    <w:rsid w:val="007B687A"/>
    <w:rsid w:val="007C79CA"/>
    <w:rsid w:val="007D0C82"/>
    <w:rsid w:val="00800B0C"/>
    <w:rsid w:val="00831364"/>
    <w:rsid w:val="00892224"/>
    <w:rsid w:val="008A5D3A"/>
    <w:rsid w:val="008C1D0D"/>
    <w:rsid w:val="009347B2"/>
    <w:rsid w:val="0094632F"/>
    <w:rsid w:val="00975F44"/>
    <w:rsid w:val="009D2EB4"/>
    <w:rsid w:val="00A133BA"/>
    <w:rsid w:val="00A36574"/>
    <w:rsid w:val="00A62E3D"/>
    <w:rsid w:val="00A809A8"/>
    <w:rsid w:val="00AE45CD"/>
    <w:rsid w:val="00B50B36"/>
    <w:rsid w:val="00B53F11"/>
    <w:rsid w:val="00BB336C"/>
    <w:rsid w:val="00BD296B"/>
    <w:rsid w:val="00CA5259"/>
    <w:rsid w:val="00D01D70"/>
    <w:rsid w:val="00DA14BB"/>
    <w:rsid w:val="00ED6675"/>
    <w:rsid w:val="00F260D0"/>
    <w:rsid w:val="00F55AD9"/>
    <w:rsid w:val="00F609FA"/>
    <w:rsid w:val="00F85978"/>
    <w:rsid w:val="00FD36FD"/>
    <w:rsid w:val="00FD5684"/>
    <w:rsid w:val="00FF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7980"/>
  <w15:docId w15:val="{983A2197-100D-4AED-A941-22FA322E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713"/>
  </w:style>
  <w:style w:type="paragraph" w:styleId="Footer">
    <w:name w:val="footer"/>
    <w:basedOn w:val="Normal"/>
    <w:link w:val="FooterChar"/>
    <w:uiPriority w:val="99"/>
    <w:unhideWhenUsed/>
    <w:rsid w:val="003D5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713"/>
  </w:style>
  <w:style w:type="paragraph" w:styleId="ListParagraph">
    <w:name w:val="List Paragraph"/>
    <w:basedOn w:val="Normal"/>
    <w:uiPriority w:val="34"/>
    <w:qFormat/>
    <w:rsid w:val="00ED6675"/>
    <w:pPr>
      <w:ind w:left="720"/>
      <w:contextualSpacing/>
    </w:pPr>
  </w:style>
  <w:style w:type="character" w:styleId="Hyperlink">
    <w:name w:val="Hyperlink"/>
    <w:uiPriority w:val="99"/>
    <w:unhideWhenUsed/>
    <w:rsid w:val="00004D85"/>
    <w:rPr>
      <w:color w:val="0563C1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A8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A8D"/>
    <w:rPr>
      <w:i/>
      <w:iCs/>
      <w:color w:val="4F81BD" w:themeColor="accent1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D2EB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EB4"/>
    <w:rPr>
      <w:i/>
      <w:iCs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34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Gr1\Linux_Level1_Exa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Linux_Level1_Exam.dot</Template>
  <TotalTime>65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aya gamal saeed salem</cp:lastModifiedBy>
  <cp:revision>3</cp:revision>
  <cp:lastPrinted>2020-09-22T14:59:00Z</cp:lastPrinted>
  <dcterms:created xsi:type="dcterms:W3CDTF">2024-04-15T18:58:00Z</dcterms:created>
  <dcterms:modified xsi:type="dcterms:W3CDTF">2024-04-15T19:04:00Z</dcterms:modified>
</cp:coreProperties>
</file>